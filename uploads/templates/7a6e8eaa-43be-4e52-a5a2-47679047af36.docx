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E936D" w14:textId="26343650" w:rsidR="002E135D" w:rsidRPr="002870E8" w:rsidRDefault="00725812" w:rsidP="00EF199B">
      <w:pPr>
        <w:spacing w:before="0"/>
        <w:jc w:val="both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42FE9769" wp14:editId="5A1A4B6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73147" w14:textId="2530E2FA" w:rsidR="00153E56" w:rsidRPr="00153E56" w:rsidRDefault="00153E56" w:rsidP="00153E56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FE9769" id="Group 4" o:spid="_x0000_s1026" alt="Decorative" style="position:absolute;left:0;text-align:left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>
                  <v:textbox>
                    <w:txbxContent>
                      <w:p w14:paraId="65A73147" w14:textId="2530E2FA" w:rsidR="00153E56" w:rsidRPr="00153E56" w:rsidRDefault="00153E56" w:rsidP="00153E56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23E0EDB8" w14:textId="77777777" w:rsidTr="00153E56">
        <w:trPr>
          <w:trHeight w:val="1962"/>
        </w:trPr>
        <w:tc>
          <w:tcPr>
            <w:tcW w:w="15120" w:type="dxa"/>
            <w:gridSpan w:val="5"/>
            <w:vAlign w:val="bottom"/>
          </w:tcPr>
          <w:p w14:paraId="215A64FC" w14:textId="77777777" w:rsidR="002E135D" w:rsidRPr="00794A59" w:rsidRDefault="00000000" w:rsidP="00794A59">
            <w:pPr>
              <w:pStyle w:val="TopTitle"/>
            </w:pPr>
            <w:sdt>
              <w:sdtPr>
                <w:id w:val="569086693"/>
                <w:placeholder>
                  <w:docPart w:val="B20A0610ECE5495D9C56292E71D4FBA7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037D5E43" w14:textId="77777777" w:rsidTr="00153E56">
        <w:trPr>
          <w:trHeight w:val="3060"/>
        </w:trPr>
        <w:tc>
          <w:tcPr>
            <w:tcW w:w="15120" w:type="dxa"/>
            <w:gridSpan w:val="5"/>
          </w:tcPr>
          <w:p w14:paraId="070C71FB" w14:textId="77777777" w:rsidR="00B51FB4" w:rsidRPr="00794A59" w:rsidRDefault="00000000" w:rsidP="00794A59">
            <w:pPr>
              <w:pStyle w:val="GradientText"/>
            </w:pPr>
            <w:sdt>
              <w:sdtPr>
                <w:id w:val="-1305698720"/>
                <w:placeholder>
                  <w:docPart w:val="2347C8BC3DCE46D0B6D7D44F77F687E5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Cat Sitter</w:t>
                </w:r>
              </w:sdtContent>
            </w:sdt>
          </w:p>
        </w:tc>
      </w:tr>
      <w:tr w:rsidR="007D2D09" w:rsidRPr="002870E8" w14:paraId="41B32AB1" w14:textId="77777777" w:rsidTr="00153E56">
        <w:trPr>
          <w:trHeight w:val="729"/>
        </w:trPr>
        <w:tc>
          <w:tcPr>
            <w:tcW w:w="15120" w:type="dxa"/>
            <w:gridSpan w:val="5"/>
          </w:tcPr>
          <w:p w14:paraId="7B95ED07" w14:textId="77777777" w:rsidR="002E135D" w:rsidRPr="002870E8" w:rsidRDefault="00000000" w:rsidP="002870E8">
            <w:sdt>
              <w:sdtPr>
                <w:id w:val="-1443455048"/>
                <w:placeholder>
                  <w:docPart w:val="6856E132C1BE40A7A0C66E8D5A485CAE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D16F2A" w:rsidRPr="002870E8" w14:paraId="0FE9CF31" w14:textId="77777777" w:rsidTr="00153E56">
        <w:trPr>
          <w:trHeight w:val="1080"/>
        </w:trPr>
        <w:tc>
          <w:tcPr>
            <w:tcW w:w="15120" w:type="dxa"/>
            <w:gridSpan w:val="5"/>
          </w:tcPr>
          <w:p w14:paraId="0788047E" w14:textId="69D906A5" w:rsidR="00153E56" w:rsidRDefault="00153E56" w:rsidP="002870E8">
            <w:r>
              <w:t>{Nam</w:t>
            </w:r>
            <w:r w:rsidR="00D77B35">
              <w:t>e</w:t>
            </w:r>
            <w:r>
              <w:t>}</w:t>
            </w:r>
          </w:p>
          <w:p w14:paraId="6C8A479A" w14:textId="53232D27" w:rsidR="00D16F2A" w:rsidRPr="002870E8" w:rsidRDefault="00000000" w:rsidP="002870E8">
            <w:sdt>
              <w:sdtPr>
                <w:id w:val="2107536680"/>
                <w:placeholder>
                  <w:docPart w:val="02DA464CF0CA4426AF593B0E5187520B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in recognition of being the best cat sitter ever!</w:t>
                </w:r>
              </w:sdtContent>
            </w:sdt>
          </w:p>
        </w:tc>
      </w:tr>
      <w:tr w:rsidR="007D2D09" w:rsidRPr="007D2D09" w14:paraId="093D7B8B" w14:textId="77777777" w:rsidTr="00153E56">
        <w:trPr>
          <w:trHeight w:val="960"/>
        </w:trPr>
        <w:tc>
          <w:tcPr>
            <w:tcW w:w="1228" w:type="dxa"/>
            <w:vMerge w:val="restart"/>
          </w:tcPr>
          <w:p w14:paraId="17BE4D91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AB26114" w14:textId="3690E6B9" w:rsidR="00513B92" w:rsidRPr="00680265" w:rsidRDefault="00B05B91" w:rsidP="00153E5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{</w:t>
            </w:r>
            <w:r w:rsidR="00240FB1">
              <w:rPr>
                <w:color w:val="auto"/>
              </w:rPr>
              <w:t xml:space="preserve">IMAGE </w:t>
            </w:r>
            <w:r w:rsidR="00863A4B">
              <w:rPr>
                <w:color w:val="auto"/>
              </w:rPr>
              <w:t>Signature</w:t>
            </w:r>
            <w:r w:rsidR="00240FB1">
              <w:rPr>
                <w:color w:val="auto"/>
              </w:rPr>
              <w:t>()</w:t>
            </w:r>
            <w:r w:rsidR="00863A4B">
              <w:rPr>
                <w:color w:val="auto"/>
              </w:rPr>
              <w:t>}</w:t>
            </w:r>
            <w:r w:rsidR="00153E56">
              <w:rPr>
                <w:color w:val="auto"/>
              </w:rPr>
              <w:t>{</w:t>
            </w:r>
            <w:proofErr w:type="spellStart"/>
            <w:r w:rsidR="00153E56">
              <w:rPr>
                <w:color w:val="auto"/>
              </w:rPr>
              <w:t>QR_Code</w:t>
            </w:r>
            <w:proofErr w:type="spellEnd"/>
            <w:r w:rsidR="00153E56">
              <w:rPr>
                <w:color w:val="auto"/>
              </w:rPr>
              <w:t>}</w:t>
            </w:r>
          </w:p>
        </w:tc>
        <w:tc>
          <w:tcPr>
            <w:tcW w:w="2835" w:type="dxa"/>
            <w:vMerge w:val="restart"/>
          </w:tcPr>
          <w:p w14:paraId="28433F51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6E0D46D" w14:textId="5D58B6B3" w:rsidR="00513B92" w:rsidRPr="00794A59" w:rsidRDefault="00153E56" w:rsidP="00A6153A">
            <w:pPr>
              <w:pStyle w:val="Date"/>
            </w:pPr>
            <w:r>
              <w:t>{Date}</w:t>
            </w:r>
          </w:p>
        </w:tc>
        <w:tc>
          <w:tcPr>
            <w:tcW w:w="1229" w:type="dxa"/>
            <w:vMerge w:val="restart"/>
          </w:tcPr>
          <w:p w14:paraId="6A4236CE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58FF5B48" w14:textId="77777777" w:rsidTr="00153E56">
        <w:trPr>
          <w:trHeight w:val="576"/>
        </w:trPr>
        <w:tc>
          <w:tcPr>
            <w:tcW w:w="1228" w:type="dxa"/>
            <w:vMerge/>
          </w:tcPr>
          <w:p w14:paraId="16B93CE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B61D5E9" w14:textId="77777777" w:rsidR="000D4898" w:rsidRPr="002870E8" w:rsidRDefault="00000000" w:rsidP="002870E8">
            <w:sdt>
              <w:sdtPr>
                <w:id w:val="-740399716"/>
                <w:placeholder>
                  <w:docPart w:val="043C80E8B78E4553B05E0F1B824F9D6E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535838B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7A85967B" w14:textId="77777777" w:rsidR="00513B92" w:rsidRPr="002870E8" w:rsidRDefault="00000000" w:rsidP="002870E8">
            <w:sdt>
              <w:sdtPr>
                <w:id w:val="-1984847427"/>
                <w:placeholder>
                  <w:docPart w:val="B9FCA2A8C8F54EB097594275BC28C13D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71EAD522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575DC294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D5347" w14:textId="77777777" w:rsidR="00F45EDD" w:rsidRDefault="00F45EDD" w:rsidP="0063337F">
      <w:r>
        <w:separator/>
      </w:r>
    </w:p>
  </w:endnote>
  <w:endnote w:type="continuationSeparator" w:id="0">
    <w:p w14:paraId="7D12E6A1" w14:textId="77777777" w:rsidR="00F45EDD" w:rsidRDefault="00F45EDD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ACD21" w14:textId="77777777" w:rsidR="00F45EDD" w:rsidRDefault="00F45EDD" w:rsidP="0063337F">
      <w:r>
        <w:separator/>
      </w:r>
    </w:p>
  </w:footnote>
  <w:footnote w:type="continuationSeparator" w:id="0">
    <w:p w14:paraId="253A4999" w14:textId="77777777" w:rsidR="00F45EDD" w:rsidRDefault="00F45EDD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56"/>
    <w:rsid w:val="000355F0"/>
    <w:rsid w:val="00043414"/>
    <w:rsid w:val="00051D91"/>
    <w:rsid w:val="00054A0C"/>
    <w:rsid w:val="00056200"/>
    <w:rsid w:val="0009289D"/>
    <w:rsid w:val="00094509"/>
    <w:rsid w:val="000971C0"/>
    <w:rsid w:val="000C3728"/>
    <w:rsid w:val="000C5638"/>
    <w:rsid w:val="000C68ED"/>
    <w:rsid w:val="000D17BC"/>
    <w:rsid w:val="000D2FB9"/>
    <w:rsid w:val="000D4898"/>
    <w:rsid w:val="000F41E6"/>
    <w:rsid w:val="001005CA"/>
    <w:rsid w:val="001149FA"/>
    <w:rsid w:val="00123ABE"/>
    <w:rsid w:val="00153E56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0FB1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90DA3"/>
    <w:rsid w:val="002B0798"/>
    <w:rsid w:val="002B75C7"/>
    <w:rsid w:val="002C43D9"/>
    <w:rsid w:val="002D0F55"/>
    <w:rsid w:val="002E135D"/>
    <w:rsid w:val="002F7632"/>
    <w:rsid w:val="0031150A"/>
    <w:rsid w:val="00323102"/>
    <w:rsid w:val="0033340D"/>
    <w:rsid w:val="00345A71"/>
    <w:rsid w:val="00363B7D"/>
    <w:rsid w:val="0039239E"/>
    <w:rsid w:val="00393F9F"/>
    <w:rsid w:val="0039472F"/>
    <w:rsid w:val="003B6D04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069B"/>
    <w:rsid w:val="005C19AD"/>
    <w:rsid w:val="005D7A67"/>
    <w:rsid w:val="005F268C"/>
    <w:rsid w:val="00610DCC"/>
    <w:rsid w:val="0062679B"/>
    <w:rsid w:val="0063337F"/>
    <w:rsid w:val="00642BDF"/>
    <w:rsid w:val="00643048"/>
    <w:rsid w:val="00654701"/>
    <w:rsid w:val="00662A45"/>
    <w:rsid w:val="00680265"/>
    <w:rsid w:val="0068131F"/>
    <w:rsid w:val="00686E93"/>
    <w:rsid w:val="00692A9F"/>
    <w:rsid w:val="00694439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3A4B"/>
    <w:rsid w:val="00866B9C"/>
    <w:rsid w:val="00872785"/>
    <w:rsid w:val="0087594A"/>
    <w:rsid w:val="00876327"/>
    <w:rsid w:val="00885D9F"/>
    <w:rsid w:val="00887AF6"/>
    <w:rsid w:val="00891BF1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3428C"/>
    <w:rsid w:val="00A53FEC"/>
    <w:rsid w:val="00A6153A"/>
    <w:rsid w:val="00A869F1"/>
    <w:rsid w:val="00A87F9F"/>
    <w:rsid w:val="00AB669B"/>
    <w:rsid w:val="00AB6B19"/>
    <w:rsid w:val="00AD2B5D"/>
    <w:rsid w:val="00AD4E2E"/>
    <w:rsid w:val="00AE2EC2"/>
    <w:rsid w:val="00B05B91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B7531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B35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EF199B"/>
    <w:rsid w:val="00EF737C"/>
    <w:rsid w:val="00F00D0E"/>
    <w:rsid w:val="00F12772"/>
    <w:rsid w:val="00F45EDD"/>
    <w:rsid w:val="00F47A3A"/>
    <w:rsid w:val="00F55942"/>
    <w:rsid w:val="00F719B0"/>
    <w:rsid w:val="00F81F5E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5FFEC"/>
  <w15:chartTrackingRefBased/>
  <w15:docId w15:val="{F8440BE6-1839-4817-A1A5-DEF9DE98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244\AppData\Local\Microsoft\Office\16.0\DTS\en-IN%7b920B9627-975C-4DCC-BF6D-3AD4FBE8A08A%7d\%7b17DFACB7-88FC-4BE4-8C06-3E8F4CE6010C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0A0610ECE5495D9C56292E71D4F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57606-467F-4185-B2A7-828813CC266A}"/>
      </w:docPartPr>
      <w:docPartBody>
        <w:p w:rsidR="006C1F27" w:rsidRDefault="00000000">
          <w:pPr>
            <w:pStyle w:val="B20A0610ECE5495D9C56292E71D4FBA7"/>
          </w:pPr>
          <w:r w:rsidRPr="00794A59">
            <w:t>World’s Best</w:t>
          </w:r>
        </w:p>
      </w:docPartBody>
    </w:docPart>
    <w:docPart>
      <w:docPartPr>
        <w:name w:val="2347C8BC3DCE46D0B6D7D44F77F6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ED6D-6F67-4F15-82C3-0ED6D7548A1E}"/>
      </w:docPartPr>
      <w:docPartBody>
        <w:p w:rsidR="006C1F27" w:rsidRDefault="00000000">
          <w:pPr>
            <w:pStyle w:val="2347C8BC3DCE46D0B6D7D44F77F687E5"/>
          </w:pPr>
          <w:r w:rsidRPr="00794A59">
            <w:t>Cat Sitter</w:t>
          </w:r>
        </w:p>
      </w:docPartBody>
    </w:docPart>
    <w:docPart>
      <w:docPartPr>
        <w:name w:val="6856E132C1BE40A7A0C66E8D5A48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91368-E9C3-4F17-86D1-588A93C0A228}"/>
      </w:docPartPr>
      <w:docPartBody>
        <w:p w:rsidR="006C1F27" w:rsidRDefault="00000000">
          <w:pPr>
            <w:pStyle w:val="6856E132C1BE40A7A0C66E8D5A485CAE"/>
          </w:pPr>
          <w:r w:rsidRPr="002870E8">
            <w:t>This certificate is awarded to</w:t>
          </w:r>
        </w:p>
      </w:docPartBody>
    </w:docPart>
    <w:docPart>
      <w:docPartPr>
        <w:name w:val="02DA464CF0CA4426AF593B0E51875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B5A18-BFD6-4604-ABAF-2D403EB778BB}"/>
      </w:docPartPr>
      <w:docPartBody>
        <w:p w:rsidR="006C1F27" w:rsidRDefault="00000000">
          <w:pPr>
            <w:pStyle w:val="02DA464CF0CA4426AF593B0E5187520B"/>
          </w:pPr>
          <w:r w:rsidRPr="002870E8">
            <w:t>in recognition of being the best cat sitter ever!</w:t>
          </w:r>
        </w:p>
      </w:docPartBody>
    </w:docPart>
    <w:docPart>
      <w:docPartPr>
        <w:name w:val="043C80E8B78E4553B05E0F1B824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CF180-146F-452A-947C-252642263868}"/>
      </w:docPartPr>
      <w:docPartBody>
        <w:p w:rsidR="006C1F27" w:rsidRDefault="00000000">
          <w:pPr>
            <w:pStyle w:val="043C80E8B78E4553B05E0F1B824F9D6E"/>
          </w:pPr>
          <w:r w:rsidRPr="002870E8">
            <w:t>Payton Davis, Neighbor</w:t>
          </w:r>
        </w:p>
      </w:docPartBody>
    </w:docPart>
    <w:docPart>
      <w:docPartPr>
        <w:name w:val="B9FCA2A8C8F54EB097594275BC28C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91D09-BB51-41EB-AB76-06FF9256753D}"/>
      </w:docPartPr>
      <w:docPartBody>
        <w:p w:rsidR="006C1F27" w:rsidRDefault="00000000">
          <w:pPr>
            <w:pStyle w:val="B9FCA2A8C8F54EB097594275BC28C13D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53"/>
    <w:rsid w:val="000C3728"/>
    <w:rsid w:val="00181DA6"/>
    <w:rsid w:val="00290DA3"/>
    <w:rsid w:val="002E0E91"/>
    <w:rsid w:val="0033340D"/>
    <w:rsid w:val="003B6D04"/>
    <w:rsid w:val="00694439"/>
    <w:rsid w:val="006C1F27"/>
    <w:rsid w:val="00891BF1"/>
    <w:rsid w:val="00AB6B19"/>
    <w:rsid w:val="00AD2B5D"/>
    <w:rsid w:val="00BB0826"/>
    <w:rsid w:val="00C05E03"/>
    <w:rsid w:val="00C33B9E"/>
    <w:rsid w:val="00C55953"/>
    <w:rsid w:val="00D00157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A0610ECE5495D9C56292E71D4FBA7">
    <w:name w:val="B20A0610ECE5495D9C56292E71D4FBA7"/>
  </w:style>
  <w:style w:type="paragraph" w:customStyle="1" w:styleId="2347C8BC3DCE46D0B6D7D44F77F687E5">
    <w:name w:val="2347C8BC3DCE46D0B6D7D44F77F687E5"/>
  </w:style>
  <w:style w:type="paragraph" w:customStyle="1" w:styleId="6856E132C1BE40A7A0C66E8D5A485CAE">
    <w:name w:val="6856E132C1BE40A7A0C66E8D5A485CAE"/>
  </w:style>
  <w:style w:type="paragraph" w:customStyle="1" w:styleId="02DA464CF0CA4426AF593B0E5187520B">
    <w:name w:val="02DA464CF0CA4426AF593B0E5187520B"/>
  </w:style>
  <w:style w:type="paragraph" w:customStyle="1" w:styleId="043C80E8B78E4553B05E0F1B824F9D6E">
    <w:name w:val="043C80E8B78E4553B05E0F1B824F9D6E"/>
  </w:style>
  <w:style w:type="paragraph" w:customStyle="1" w:styleId="B9FCA2A8C8F54EB097594275BC28C13D">
    <w:name w:val="B9FCA2A8C8F54EB097594275BC28C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{17DFACB7-88FC-4BE4-8C06-3E8F4CE6010C}tf10002124_win32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16</cp:revision>
  <dcterms:created xsi:type="dcterms:W3CDTF">2025-04-18T10:13:00Z</dcterms:created>
  <dcterms:modified xsi:type="dcterms:W3CDTF">2025-04-19T08:16:00Z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